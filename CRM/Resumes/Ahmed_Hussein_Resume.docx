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461AECEE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FCB3EC02AD4343289A4F74F85C094BD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5B2D0032" w14:textId="77777777" w:rsidR="00A704CA" w:rsidRPr="00C92C71" w:rsidRDefault="007A67EE" w:rsidP="00A704CA">
                <w:pPr>
                  <w:pStyle w:val="Title"/>
                </w:pPr>
                <w:r>
                  <w:t>Ahmed M. Hussein</w:t>
                </w:r>
              </w:p>
            </w:sdtContent>
          </w:sdt>
          <w:p w14:paraId="686D59CD" w14:textId="77777777" w:rsidR="00A704CA" w:rsidRPr="00A704CA" w:rsidRDefault="007E335B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9D8592DFC05F4FC486CC2FA44822455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A67EE">
                  <w:t xml:space="preserve">1400 Warren St Mankato MN 56001 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phone:"/>
                <w:tag w:val="Enter phone:"/>
                <w:id w:val="1127732928"/>
                <w:placeholder>
                  <w:docPart w:val="389D7D17F7CE498D85B8B71B18EFBF8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A67EE">
                  <w:t>(507)213-9335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email:"/>
                <w:tag w:val="Enter email:"/>
                <w:id w:val="-347328397"/>
                <w:placeholder>
                  <w:docPart w:val="FC5545FC06314986A5EC6606A6F2421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A67EE">
                  <w:t>ahmed.hussein-1@mnsu.edu</w:t>
                </w:r>
              </w:sdtContent>
            </w:sdt>
          </w:p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7A67EE" w14:paraId="206DAE65" w14:textId="77777777" w:rsidTr="00840DA9">
        <w:sdt>
          <w:sdtPr>
            <w:alias w:val="Education:"/>
            <w:tag w:val="Education:"/>
            <w:id w:val="162977357"/>
            <w:placeholder>
              <w:docPart w:val="ED1F51B345C645CB85DD0B0D2E8712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27B6FB0" w14:textId="77777777" w:rsidR="007A67EE" w:rsidRDefault="007A67EE" w:rsidP="007A67EE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4478740D" w14:textId="77777777" w:rsidR="007A67EE" w:rsidRDefault="007A67EE" w:rsidP="007A67EE">
            <w:r>
              <w:t>Bachelor of Science, Computer Information Technology</w:t>
            </w:r>
          </w:p>
          <w:p w14:paraId="5C08EAA4" w14:textId="77777777" w:rsidR="007A67EE" w:rsidRDefault="007A67EE" w:rsidP="007A67EE">
            <w:r>
              <w:t>Minnesota State University, Mankato, MN</w:t>
            </w:r>
          </w:p>
          <w:p w14:paraId="5D1E8033" w14:textId="77777777" w:rsidR="007A67EE" w:rsidRDefault="007A67EE" w:rsidP="007A67EE">
            <w:r>
              <w:t>2016 – Present</w:t>
            </w:r>
          </w:p>
          <w:p w14:paraId="5F3E4D27" w14:textId="16157C6D" w:rsidR="001A3037" w:rsidRDefault="00ED28B6" w:rsidP="0015047F">
            <w:r>
              <w:t>GPA: 3.</w:t>
            </w:r>
            <w:r w:rsidR="00195343">
              <w:t>4</w:t>
            </w:r>
          </w:p>
          <w:p w14:paraId="51532E2C" w14:textId="77777777" w:rsidR="00086F20" w:rsidRDefault="00086F20" w:rsidP="0015047F">
            <w:bookmarkStart w:id="0" w:name="_GoBack"/>
            <w:bookmarkEnd w:id="0"/>
          </w:p>
          <w:p w14:paraId="68A21711" w14:textId="77777777" w:rsidR="001A3037" w:rsidRDefault="001A3037" w:rsidP="0015047F">
            <w:r>
              <w:t>South Central College, Faribault, MN</w:t>
            </w:r>
          </w:p>
          <w:p w14:paraId="76291092" w14:textId="7DB22C2C" w:rsidR="001A3037" w:rsidRDefault="001A3037" w:rsidP="0015047F">
            <w:r>
              <w:t>2014 – 2016</w:t>
            </w:r>
          </w:p>
        </w:tc>
      </w:tr>
      <w:tr w:rsidR="007A67EE" w14:paraId="4F1C7571" w14:textId="77777777" w:rsidTr="00840DA9">
        <w:sdt>
          <w:sdtPr>
            <w:alias w:val="Experience:"/>
            <w:tag w:val="Experience:"/>
            <w:id w:val="1033002868"/>
            <w:placeholder>
              <w:docPart w:val="C6EEBA3355B6445E935A63F58D1204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AC82E30" w14:textId="77777777" w:rsidR="007A67EE" w:rsidRDefault="007A67EE" w:rsidP="007A67EE">
                <w:pPr>
                  <w:pStyle w:val="Heading1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5CA0A494" w14:textId="77777777" w:rsidR="007A67EE" w:rsidRDefault="0015047F" w:rsidP="007A67EE">
            <w:pPr>
              <w:pStyle w:val="Heading1"/>
              <w:rPr>
                <w:rFonts w:eastAsiaTheme="minorEastAsia"/>
              </w:rPr>
            </w:pPr>
            <w:r>
              <w:t xml:space="preserve">Chocolate Machine Operator </w:t>
            </w:r>
          </w:p>
          <w:p w14:paraId="19D6A400" w14:textId="77777777" w:rsidR="007A67EE" w:rsidRDefault="0015047F" w:rsidP="007A67E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Kerry</w:t>
            </w:r>
            <w:r w:rsidR="007A67EE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Owatonna, MN</w:t>
            </w:r>
          </w:p>
          <w:p w14:paraId="5A5E4C7F" w14:textId="77777777" w:rsidR="007A67EE" w:rsidRDefault="0015047F" w:rsidP="007A67EE">
            <w:pPr>
              <w:pStyle w:val="Date"/>
            </w:pPr>
            <w:r>
              <w:t>June 2017</w:t>
            </w:r>
            <w:r w:rsidR="007A67EE">
              <w:t xml:space="preserve"> – </w:t>
            </w:r>
            <w:r>
              <w:t>August 2017</w:t>
            </w:r>
          </w:p>
          <w:p w14:paraId="6EA97C53" w14:textId="77777777" w:rsidR="0015047F" w:rsidRDefault="0015047F" w:rsidP="0015047F">
            <w:pPr>
              <w:rPr>
                <w:b/>
              </w:rPr>
            </w:pPr>
            <w:r>
              <w:rPr>
                <w:b/>
              </w:rPr>
              <w:t>Parking Security</w:t>
            </w:r>
          </w:p>
          <w:p w14:paraId="77137456" w14:textId="77777777" w:rsidR="0015047F" w:rsidRDefault="0015047F" w:rsidP="0015047F">
            <w:r>
              <w:t>South Central College, Faribault, MN</w:t>
            </w:r>
          </w:p>
          <w:p w14:paraId="4062EE92" w14:textId="77777777" w:rsidR="0015047F" w:rsidRPr="0015047F" w:rsidRDefault="0015047F" w:rsidP="0015047F">
            <w:r>
              <w:t>January 2014 – May 2016</w:t>
            </w:r>
          </w:p>
          <w:p w14:paraId="2E671D19" w14:textId="77777777" w:rsidR="007A67EE" w:rsidRPr="00F3010C" w:rsidRDefault="0015047F" w:rsidP="007A67EE">
            <w:pPr>
              <w:pStyle w:val="Heading2"/>
            </w:pPr>
            <w:r>
              <w:t>Glass Packer</w:t>
            </w:r>
          </w:p>
          <w:p w14:paraId="44D41B8D" w14:textId="77777777" w:rsidR="007A67EE" w:rsidRDefault="0015047F" w:rsidP="007A67E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Viracon</w:t>
            </w:r>
            <w:proofErr w:type="spellEnd"/>
            <w:r w:rsidR="007A67EE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Owatonna, MN</w:t>
            </w:r>
          </w:p>
          <w:p w14:paraId="1831D767" w14:textId="77777777" w:rsidR="007A67EE" w:rsidRDefault="0015047F" w:rsidP="007A67EE">
            <w:pPr>
              <w:pStyle w:val="Date"/>
            </w:pPr>
            <w:r>
              <w:t>May 2015</w:t>
            </w:r>
            <w:r w:rsidR="007A67EE">
              <w:t xml:space="preserve"> – </w:t>
            </w:r>
            <w:r>
              <w:t>August 2015</w:t>
            </w:r>
          </w:p>
          <w:p w14:paraId="4B214277" w14:textId="4B5A5F5E" w:rsidR="0015047F" w:rsidRPr="00F3010C" w:rsidRDefault="00736BA1" w:rsidP="0015047F">
            <w:pPr>
              <w:pStyle w:val="Heading2"/>
            </w:pPr>
            <w:r>
              <w:t>Crew Trainer</w:t>
            </w:r>
          </w:p>
          <w:p w14:paraId="55FFA3F9" w14:textId="77777777" w:rsidR="0015047F" w:rsidRDefault="0015047F" w:rsidP="001504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Taco Bell, Owatonna, MN</w:t>
            </w:r>
          </w:p>
          <w:p w14:paraId="4B427201" w14:textId="7E681BC4" w:rsidR="0015047F" w:rsidRPr="0015047F" w:rsidRDefault="001C0B4D" w:rsidP="0015047F">
            <w:pPr>
              <w:pStyle w:val="Date"/>
            </w:pPr>
            <w:r>
              <w:t>January</w:t>
            </w:r>
            <w:r w:rsidR="0015047F">
              <w:t xml:space="preserve"> 2012 – </w:t>
            </w:r>
            <w:r w:rsidR="00BB1E91">
              <w:t>July 2014</w:t>
            </w:r>
          </w:p>
        </w:tc>
      </w:tr>
      <w:tr w:rsidR="007A67EE" w14:paraId="37131E5D" w14:textId="77777777" w:rsidTr="007A67EE">
        <w:tc>
          <w:tcPr>
            <w:tcW w:w="1872" w:type="dxa"/>
          </w:tcPr>
          <w:p w14:paraId="11D24B2B" w14:textId="77777777" w:rsidR="007A67EE" w:rsidRDefault="007A67EE" w:rsidP="00AB56FA">
            <w:pPr>
              <w:pStyle w:val="Heading1"/>
            </w:pPr>
            <w:r>
              <w:t>Coursework</w:t>
            </w:r>
          </w:p>
        </w:tc>
        <w:tc>
          <w:tcPr>
            <w:tcW w:w="6768" w:type="dxa"/>
            <w:tcMar>
              <w:top w:w="144" w:type="dxa"/>
            </w:tcMar>
          </w:tcPr>
          <w:p w14:paraId="4B9A5F4D" w14:textId="77777777" w:rsidR="007A67EE" w:rsidRDefault="0015047F" w:rsidP="00D054C7">
            <w:pPr>
              <w:pStyle w:val="ListParagraph"/>
              <w:numPr>
                <w:ilvl w:val="0"/>
                <w:numId w:val="12"/>
              </w:numPr>
            </w:pPr>
            <w:r>
              <w:t>Fundamentals of Programming</w:t>
            </w:r>
          </w:p>
          <w:p w14:paraId="7C46ED07" w14:textId="77777777" w:rsidR="0015047F" w:rsidRDefault="0015047F" w:rsidP="00D054C7">
            <w:pPr>
              <w:pStyle w:val="ListParagraph"/>
              <w:numPr>
                <w:ilvl w:val="0"/>
                <w:numId w:val="12"/>
              </w:numPr>
            </w:pPr>
            <w:r>
              <w:t xml:space="preserve">Fundamentals of Software Development </w:t>
            </w:r>
          </w:p>
          <w:p w14:paraId="48002080" w14:textId="77777777" w:rsidR="0015047F" w:rsidRDefault="0015047F" w:rsidP="00D054C7">
            <w:pPr>
              <w:pStyle w:val="ListParagraph"/>
              <w:numPr>
                <w:ilvl w:val="0"/>
                <w:numId w:val="12"/>
              </w:numPr>
            </w:pPr>
            <w:r>
              <w:t xml:space="preserve">Introduction to Database Systems </w:t>
            </w:r>
          </w:p>
          <w:p w14:paraId="53AB8D7B" w14:textId="77777777" w:rsidR="0015047F" w:rsidRDefault="0015047F" w:rsidP="00D054C7">
            <w:pPr>
              <w:pStyle w:val="ListParagraph"/>
              <w:numPr>
                <w:ilvl w:val="0"/>
                <w:numId w:val="12"/>
              </w:numPr>
            </w:pPr>
            <w:r>
              <w:t xml:space="preserve">Information Security </w:t>
            </w:r>
          </w:p>
          <w:p w14:paraId="6432B67C" w14:textId="77777777" w:rsidR="00102964" w:rsidRDefault="00102964" w:rsidP="00D054C7">
            <w:pPr>
              <w:pStyle w:val="ListParagraph"/>
              <w:numPr>
                <w:ilvl w:val="0"/>
                <w:numId w:val="12"/>
              </w:numPr>
            </w:pPr>
            <w:r>
              <w:t>Data Systems Analysis and Design</w:t>
            </w:r>
          </w:p>
          <w:p w14:paraId="2E214AE9" w14:textId="77777777" w:rsidR="00102964" w:rsidRDefault="00102964" w:rsidP="00D054C7">
            <w:pPr>
              <w:pStyle w:val="ListParagraph"/>
              <w:numPr>
                <w:ilvl w:val="0"/>
                <w:numId w:val="12"/>
              </w:numPr>
            </w:pPr>
            <w:r>
              <w:t>Dara Structures &amp; Algorithms</w:t>
            </w:r>
          </w:p>
          <w:p w14:paraId="47EBAB30" w14:textId="5B394CFA" w:rsidR="00102964" w:rsidRDefault="00102964" w:rsidP="00102964">
            <w:pPr>
              <w:pStyle w:val="ListParagraph"/>
              <w:numPr>
                <w:ilvl w:val="0"/>
                <w:numId w:val="12"/>
              </w:numPr>
            </w:pPr>
            <w:r>
              <w:t>Introduction to Networking</w:t>
            </w:r>
          </w:p>
        </w:tc>
      </w:tr>
    </w:tbl>
    <w:p w14:paraId="7380AC06" w14:textId="77777777" w:rsidR="003D37C1" w:rsidRDefault="003D37C1" w:rsidP="00BB1ED9"/>
    <w:sectPr w:rsidR="003D37C1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95832" w14:textId="77777777" w:rsidR="007E335B" w:rsidRDefault="007E335B">
      <w:pPr>
        <w:spacing w:after="0" w:line="240" w:lineRule="auto"/>
      </w:pPr>
      <w:r>
        <w:separator/>
      </w:r>
    </w:p>
  </w:endnote>
  <w:endnote w:type="continuationSeparator" w:id="0">
    <w:p w14:paraId="63B2C5B5" w14:textId="77777777" w:rsidR="007E335B" w:rsidRDefault="007E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04620C13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BC6B4FD" w14:textId="13B7B3DC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94882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08E776B4239F4A4C890E666D49333D8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3119FDA4" w14:textId="77777777" w:rsidR="00C92C71" w:rsidRPr="00C92C71" w:rsidRDefault="007A67EE" w:rsidP="00C92C71">
              <w:pPr>
                <w:pStyle w:val="Footer"/>
              </w:pPr>
              <w:r>
                <w:t>Ahmed M. Hussein</w:t>
              </w:r>
            </w:p>
          </w:sdtContent>
        </w:sdt>
        <w:p w14:paraId="4D244B1A" w14:textId="77777777" w:rsidR="00A86F61" w:rsidRDefault="007E335B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FCB3EC02AD4343289A4F74F85C094BD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7A67EE">
                <w:t xml:space="preserve">1400 Warren St Mankato MN 56001 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9D8592DFC05F4FC486CC2FA44822455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7A67EE">
                <w:t>(507)213-9335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389D7D17F7CE498D85B8B71B18EFBF88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7A67EE">
                <w:t>ahmed.hussein-1@mnsu.edu</w:t>
              </w:r>
            </w:sdtContent>
          </w:sdt>
        </w:p>
      </w:tc>
    </w:tr>
  </w:tbl>
  <w:p w14:paraId="4075F065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15E67" w14:textId="77777777" w:rsidR="007E335B" w:rsidRDefault="007E335B">
      <w:pPr>
        <w:spacing w:after="0" w:line="240" w:lineRule="auto"/>
      </w:pPr>
      <w:r>
        <w:separator/>
      </w:r>
    </w:p>
  </w:footnote>
  <w:footnote w:type="continuationSeparator" w:id="0">
    <w:p w14:paraId="5E4ABD32" w14:textId="77777777" w:rsidR="007E335B" w:rsidRDefault="007E3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DE6D21"/>
    <w:multiLevelType w:val="hybridMultilevel"/>
    <w:tmpl w:val="B82AB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EE"/>
    <w:rsid w:val="00014CE3"/>
    <w:rsid w:val="00086F20"/>
    <w:rsid w:val="000B32EC"/>
    <w:rsid w:val="000E000D"/>
    <w:rsid w:val="00102964"/>
    <w:rsid w:val="0015047F"/>
    <w:rsid w:val="00173CBD"/>
    <w:rsid w:val="001905AF"/>
    <w:rsid w:val="00194882"/>
    <w:rsid w:val="00195343"/>
    <w:rsid w:val="001A3037"/>
    <w:rsid w:val="001C0B4D"/>
    <w:rsid w:val="001C5D03"/>
    <w:rsid w:val="00236169"/>
    <w:rsid w:val="002F798F"/>
    <w:rsid w:val="00331C78"/>
    <w:rsid w:val="003D37C1"/>
    <w:rsid w:val="004B37C5"/>
    <w:rsid w:val="005203B5"/>
    <w:rsid w:val="00591F32"/>
    <w:rsid w:val="005D21FB"/>
    <w:rsid w:val="005F7B40"/>
    <w:rsid w:val="006724A7"/>
    <w:rsid w:val="00675AA5"/>
    <w:rsid w:val="006B2AB4"/>
    <w:rsid w:val="006B4562"/>
    <w:rsid w:val="006E5EDD"/>
    <w:rsid w:val="00736BA1"/>
    <w:rsid w:val="00770238"/>
    <w:rsid w:val="00784B25"/>
    <w:rsid w:val="00787B58"/>
    <w:rsid w:val="007A67EE"/>
    <w:rsid w:val="007E335B"/>
    <w:rsid w:val="008333FC"/>
    <w:rsid w:val="00841341"/>
    <w:rsid w:val="008466F0"/>
    <w:rsid w:val="008569E5"/>
    <w:rsid w:val="008E5100"/>
    <w:rsid w:val="00905C8D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3330B"/>
    <w:rsid w:val="00B67BCB"/>
    <w:rsid w:val="00B71B02"/>
    <w:rsid w:val="00BB18F2"/>
    <w:rsid w:val="00BB1E91"/>
    <w:rsid w:val="00BB1ED9"/>
    <w:rsid w:val="00C92C71"/>
    <w:rsid w:val="00CA44C2"/>
    <w:rsid w:val="00CF5851"/>
    <w:rsid w:val="00D054C7"/>
    <w:rsid w:val="00D140F4"/>
    <w:rsid w:val="00D40997"/>
    <w:rsid w:val="00DC00B3"/>
    <w:rsid w:val="00E21D64"/>
    <w:rsid w:val="00E33851"/>
    <w:rsid w:val="00EB0A7E"/>
    <w:rsid w:val="00ED28B6"/>
    <w:rsid w:val="00F3010C"/>
    <w:rsid w:val="00F31BF6"/>
    <w:rsid w:val="00F8731E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0115F"/>
  <w15:chartTrackingRefBased/>
  <w15:docId w15:val="{1F7B4209-764C-4A0A-9D22-45A984CE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B3EC02AD4343289A4F74F85C09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86294-9974-48AF-9BCD-3C9152E88C1D}"/>
      </w:docPartPr>
      <w:docPartBody>
        <w:p w:rsidR="005976B0" w:rsidRDefault="00A37371">
          <w:pPr>
            <w:pStyle w:val="FCB3EC02AD4343289A4F74F85C094BDF"/>
          </w:pPr>
          <w:r>
            <w:t>Your Name</w:t>
          </w:r>
        </w:p>
      </w:docPartBody>
    </w:docPart>
    <w:docPart>
      <w:docPartPr>
        <w:name w:val="9D8592DFC05F4FC486CC2FA448224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48C7-18A5-4A26-B1C1-119150E32C1B}"/>
      </w:docPartPr>
      <w:docPartBody>
        <w:p w:rsidR="005976B0" w:rsidRDefault="00A37371">
          <w:pPr>
            <w:pStyle w:val="9D8592DFC05F4FC486CC2FA448224558"/>
          </w:pPr>
          <w:r w:rsidRPr="00A704CA">
            <w:t>Street Address, City, ST ZIP Code</w:t>
          </w:r>
        </w:p>
      </w:docPartBody>
    </w:docPart>
    <w:docPart>
      <w:docPartPr>
        <w:name w:val="389D7D17F7CE498D85B8B71B18EF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AF7C1-7EAC-4C88-BF0A-FA8FEB3F06A5}"/>
      </w:docPartPr>
      <w:docPartBody>
        <w:p w:rsidR="005976B0" w:rsidRDefault="00A37371">
          <w:pPr>
            <w:pStyle w:val="389D7D17F7CE498D85B8B71B18EFBF88"/>
          </w:pPr>
          <w:r>
            <w:t>Phone</w:t>
          </w:r>
        </w:p>
      </w:docPartBody>
    </w:docPart>
    <w:docPart>
      <w:docPartPr>
        <w:name w:val="FC5545FC06314986A5EC6606A6F2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D578F-2757-424F-B8D1-EB69F7F7E59C}"/>
      </w:docPartPr>
      <w:docPartBody>
        <w:p w:rsidR="005976B0" w:rsidRDefault="00A37371">
          <w:pPr>
            <w:pStyle w:val="FC5545FC06314986A5EC6606A6F24211"/>
          </w:pPr>
          <w:r w:rsidRPr="00A704CA">
            <w:t>Email</w:t>
          </w:r>
        </w:p>
      </w:docPartBody>
    </w:docPart>
    <w:docPart>
      <w:docPartPr>
        <w:name w:val="08E776B4239F4A4C890E666D49333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E12FD-6BDA-4E68-826C-6A305FBC6B4A}"/>
      </w:docPartPr>
      <w:docPartBody>
        <w:p w:rsidR="005976B0" w:rsidRDefault="00A37371">
          <w:pPr>
            <w:pStyle w:val="08E776B4239F4A4C890E666D49333D8E"/>
          </w:pPr>
          <w:r>
            <w:t>Job Title 1</w:t>
          </w:r>
        </w:p>
      </w:docPartBody>
    </w:docPart>
    <w:docPart>
      <w:docPartPr>
        <w:name w:val="ED1F51B345C645CB85DD0B0D2E871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D8647-C868-4E43-A021-85AA0539CD36}"/>
      </w:docPartPr>
      <w:docPartBody>
        <w:p w:rsidR="005976B0" w:rsidRDefault="00A37371" w:rsidP="00A37371">
          <w:pPr>
            <w:pStyle w:val="ED1F51B345C645CB85DD0B0D2E87121C"/>
          </w:pPr>
          <w:r>
            <w:t>Education</w:t>
          </w:r>
        </w:p>
      </w:docPartBody>
    </w:docPart>
    <w:docPart>
      <w:docPartPr>
        <w:name w:val="C6EEBA3355B6445E935A63F58D12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F4371-B282-40DA-95D5-038DF67377EC}"/>
      </w:docPartPr>
      <w:docPartBody>
        <w:p w:rsidR="005976B0" w:rsidRDefault="00A37371" w:rsidP="00A37371">
          <w:pPr>
            <w:pStyle w:val="C6EEBA3355B6445E935A63F58D1204D5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71"/>
    <w:rsid w:val="00237E99"/>
    <w:rsid w:val="00514568"/>
    <w:rsid w:val="005625BC"/>
    <w:rsid w:val="005976B0"/>
    <w:rsid w:val="0060737F"/>
    <w:rsid w:val="007572DC"/>
    <w:rsid w:val="00A37371"/>
    <w:rsid w:val="00E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B3EC02AD4343289A4F74F85C094BDF">
    <w:name w:val="FCB3EC02AD4343289A4F74F85C094BDF"/>
  </w:style>
  <w:style w:type="paragraph" w:customStyle="1" w:styleId="9D8592DFC05F4FC486CC2FA448224558">
    <w:name w:val="9D8592DFC05F4FC486CC2FA448224558"/>
  </w:style>
  <w:style w:type="paragraph" w:customStyle="1" w:styleId="389D7D17F7CE498D85B8B71B18EFBF88">
    <w:name w:val="389D7D17F7CE498D85B8B71B18EFBF88"/>
  </w:style>
  <w:style w:type="paragraph" w:customStyle="1" w:styleId="FC5545FC06314986A5EC6606A6F24211">
    <w:name w:val="FC5545FC06314986A5EC6606A6F2421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D9710E71E1BE417586FFD4779F8F1665">
    <w:name w:val="D9710E71E1BE417586FFD4779F8F1665"/>
  </w:style>
  <w:style w:type="paragraph" w:customStyle="1" w:styleId="8513BA6DCD9F49379450B4DD6AF4E78B">
    <w:name w:val="8513BA6DCD9F49379450B4DD6AF4E78B"/>
  </w:style>
  <w:style w:type="paragraph" w:customStyle="1" w:styleId="8FCE749653BA40AEB55D56C6E500A4B8">
    <w:name w:val="8FCE749653BA40AEB55D56C6E500A4B8"/>
  </w:style>
  <w:style w:type="paragraph" w:customStyle="1" w:styleId="08E776B4239F4A4C890E666D49333D8E">
    <w:name w:val="08E776B4239F4A4C890E666D49333D8E"/>
  </w:style>
  <w:style w:type="paragraph" w:customStyle="1" w:styleId="950C2E34417040BB949EDD6747517E46">
    <w:name w:val="950C2E34417040BB949EDD6747517E46"/>
  </w:style>
  <w:style w:type="paragraph" w:customStyle="1" w:styleId="795D91B9830D42CAABB9BAAF4EE31292">
    <w:name w:val="795D91B9830D42CAABB9BAAF4EE31292"/>
  </w:style>
  <w:style w:type="paragraph" w:customStyle="1" w:styleId="CBAFA88747A44857A90FF4D4F8107880">
    <w:name w:val="CBAFA88747A44857A90FF4D4F8107880"/>
  </w:style>
  <w:style w:type="paragraph" w:customStyle="1" w:styleId="1519D441B1C94010BEDC9C033FF20C08">
    <w:name w:val="1519D441B1C94010BEDC9C033FF20C08"/>
  </w:style>
  <w:style w:type="paragraph" w:customStyle="1" w:styleId="74BE32504E8D4FA68AD87D7A8ABB7794">
    <w:name w:val="74BE32504E8D4FA68AD87D7A8ABB7794"/>
  </w:style>
  <w:style w:type="paragraph" w:customStyle="1" w:styleId="C28A3EBA07AC481397FC330CB7034979">
    <w:name w:val="C28A3EBA07AC481397FC330CB7034979"/>
  </w:style>
  <w:style w:type="paragraph" w:customStyle="1" w:styleId="357A56A2ADDE45B793426D4BDCFB0D7F">
    <w:name w:val="357A56A2ADDE45B793426D4BDCFB0D7F"/>
  </w:style>
  <w:style w:type="paragraph" w:customStyle="1" w:styleId="9A5791B73F114009A2E7E55B71DF580C">
    <w:name w:val="9A5791B73F114009A2E7E55B71DF580C"/>
  </w:style>
  <w:style w:type="paragraph" w:customStyle="1" w:styleId="01EA1BA23C9A4D8DA85A7F14B8C43D30">
    <w:name w:val="01EA1BA23C9A4D8DA85A7F14B8C43D30"/>
  </w:style>
  <w:style w:type="paragraph" w:customStyle="1" w:styleId="E1564C9E643B4007AB879AEED4096614">
    <w:name w:val="E1564C9E643B4007AB879AEED4096614"/>
  </w:style>
  <w:style w:type="paragraph" w:customStyle="1" w:styleId="A14E38D2796D408E9123C29CDCE191B6">
    <w:name w:val="A14E38D2796D408E9123C29CDCE191B6"/>
  </w:style>
  <w:style w:type="paragraph" w:customStyle="1" w:styleId="19AF2A4AE16F4C618A136011F4550543">
    <w:name w:val="19AF2A4AE16F4C618A136011F4550543"/>
  </w:style>
  <w:style w:type="paragraph" w:customStyle="1" w:styleId="3E2CFBA61308437E904AFA684E880129">
    <w:name w:val="3E2CFBA61308437E904AFA684E880129"/>
  </w:style>
  <w:style w:type="paragraph" w:customStyle="1" w:styleId="8BF34892AA4548488ACECF697C7CC2A2">
    <w:name w:val="8BF34892AA4548488ACECF697C7CC2A2"/>
  </w:style>
  <w:style w:type="paragraph" w:customStyle="1" w:styleId="324B866FBDD24AEC9A71D1607EBEB419">
    <w:name w:val="324B866FBDD24AEC9A71D1607EBEB419"/>
  </w:style>
  <w:style w:type="paragraph" w:customStyle="1" w:styleId="02090C7DD1B14848BFEB326869C5F208">
    <w:name w:val="02090C7DD1B14848BFEB326869C5F208"/>
  </w:style>
  <w:style w:type="paragraph" w:customStyle="1" w:styleId="633419EC3B56422D873876D8BB8C9A90">
    <w:name w:val="633419EC3B56422D873876D8BB8C9A90"/>
  </w:style>
  <w:style w:type="paragraph" w:customStyle="1" w:styleId="445F4F261C684465899D0EEC95757B86">
    <w:name w:val="445F4F261C684465899D0EEC95757B86"/>
  </w:style>
  <w:style w:type="paragraph" w:customStyle="1" w:styleId="A3604BB5F2994E12B184FC2B35F570D5">
    <w:name w:val="A3604BB5F2994E12B184FC2B35F570D5"/>
  </w:style>
  <w:style w:type="paragraph" w:customStyle="1" w:styleId="070A08F9E533428087B451E4BE88561C">
    <w:name w:val="070A08F9E533428087B451E4BE88561C"/>
  </w:style>
  <w:style w:type="paragraph" w:customStyle="1" w:styleId="522E3B69ECBB4858BF54FEB397CA8D86">
    <w:name w:val="522E3B69ECBB4858BF54FEB397CA8D86"/>
  </w:style>
  <w:style w:type="paragraph" w:customStyle="1" w:styleId="C4048C28599349E2B86588C8B17AEBDF">
    <w:name w:val="C4048C28599349E2B86588C8B17AEBDF"/>
  </w:style>
  <w:style w:type="paragraph" w:customStyle="1" w:styleId="6E38DE3DDDA741F095C322F3757376EA">
    <w:name w:val="6E38DE3DDDA741F095C322F3757376EA"/>
  </w:style>
  <w:style w:type="paragraph" w:customStyle="1" w:styleId="52F3F2C064874F65BCBD262418F057C7">
    <w:name w:val="52F3F2C064874F65BCBD262418F057C7"/>
  </w:style>
  <w:style w:type="paragraph" w:customStyle="1" w:styleId="8BE298A7620F4500B71AC68A739294E7">
    <w:name w:val="8BE298A7620F4500B71AC68A739294E7"/>
  </w:style>
  <w:style w:type="paragraph" w:customStyle="1" w:styleId="9B448637126D47B782463C8547DAEFC3">
    <w:name w:val="9B448637126D47B782463C8547DAEFC3"/>
    <w:rsid w:val="00A37371"/>
  </w:style>
  <w:style w:type="paragraph" w:customStyle="1" w:styleId="B58F480BDE7F4EAAAEE29D3003813977">
    <w:name w:val="B58F480BDE7F4EAAAEE29D3003813977"/>
    <w:rsid w:val="00A37371"/>
  </w:style>
  <w:style w:type="paragraph" w:customStyle="1" w:styleId="1A78B0EB014D41889A7A6063186AA38B">
    <w:name w:val="1A78B0EB014D41889A7A6063186AA38B"/>
    <w:rsid w:val="00A37371"/>
  </w:style>
  <w:style w:type="paragraph" w:customStyle="1" w:styleId="3870968A272241E0AC6700B4398422C2">
    <w:name w:val="3870968A272241E0AC6700B4398422C2"/>
    <w:rsid w:val="00A37371"/>
  </w:style>
  <w:style w:type="paragraph" w:customStyle="1" w:styleId="DEA355D8FA0F4D83908C4F9BAD5688C8">
    <w:name w:val="DEA355D8FA0F4D83908C4F9BAD5688C8"/>
    <w:rsid w:val="00A37371"/>
  </w:style>
  <w:style w:type="paragraph" w:customStyle="1" w:styleId="43E3A838D6964E51A5EEA9D1F8048412">
    <w:name w:val="43E3A838D6964E51A5EEA9D1F8048412"/>
    <w:rsid w:val="00A37371"/>
  </w:style>
  <w:style w:type="paragraph" w:customStyle="1" w:styleId="351336CDE9A4407A94F408CB6D375D3A">
    <w:name w:val="351336CDE9A4407A94F408CB6D375D3A"/>
    <w:rsid w:val="00A37371"/>
  </w:style>
  <w:style w:type="paragraph" w:customStyle="1" w:styleId="A5F8F78ADC6C4D6080E9DC1C85F414EB">
    <w:name w:val="A5F8F78ADC6C4D6080E9DC1C85F414EB"/>
    <w:rsid w:val="00A37371"/>
  </w:style>
  <w:style w:type="paragraph" w:customStyle="1" w:styleId="CEAB2045ECA249B0816A10749E045A92">
    <w:name w:val="CEAB2045ECA249B0816A10749E045A92"/>
    <w:rsid w:val="00A37371"/>
  </w:style>
  <w:style w:type="paragraph" w:customStyle="1" w:styleId="3279DB79488C488EB5F806FFF3A0348C">
    <w:name w:val="3279DB79488C488EB5F806FFF3A0348C"/>
    <w:rsid w:val="00A37371"/>
  </w:style>
  <w:style w:type="paragraph" w:customStyle="1" w:styleId="5FD08C30C2234A30AF7038D57EDC8911">
    <w:name w:val="5FD08C30C2234A30AF7038D57EDC8911"/>
    <w:rsid w:val="00A37371"/>
  </w:style>
  <w:style w:type="paragraph" w:customStyle="1" w:styleId="60C80258B46A4D0BB5FFBCF3E03DE999">
    <w:name w:val="60C80258B46A4D0BB5FFBCF3E03DE999"/>
    <w:rsid w:val="00A37371"/>
  </w:style>
  <w:style w:type="paragraph" w:customStyle="1" w:styleId="26D160C012C4407F9C0297FB98F193D5">
    <w:name w:val="26D160C012C4407F9C0297FB98F193D5"/>
    <w:rsid w:val="00A37371"/>
  </w:style>
  <w:style w:type="paragraph" w:customStyle="1" w:styleId="03F316029D9D40AC96696FE650AE1697">
    <w:name w:val="03F316029D9D40AC96696FE650AE1697"/>
    <w:rsid w:val="00A37371"/>
  </w:style>
  <w:style w:type="paragraph" w:customStyle="1" w:styleId="A85623E62097492893A457F71678D726">
    <w:name w:val="A85623E62097492893A457F71678D726"/>
    <w:rsid w:val="00A37371"/>
  </w:style>
  <w:style w:type="paragraph" w:customStyle="1" w:styleId="ED1F51B345C645CB85DD0B0D2E87121C">
    <w:name w:val="ED1F51B345C645CB85DD0B0D2E87121C"/>
    <w:rsid w:val="00A37371"/>
  </w:style>
  <w:style w:type="paragraph" w:customStyle="1" w:styleId="723AF7A163F9437B9AFA0F2DA49705CE">
    <w:name w:val="723AF7A163F9437B9AFA0F2DA49705CE"/>
    <w:rsid w:val="00A37371"/>
  </w:style>
  <w:style w:type="paragraph" w:customStyle="1" w:styleId="5A10F26C0EA543BF89ECC98D8B3B8159">
    <w:name w:val="5A10F26C0EA543BF89ECC98D8B3B8159"/>
    <w:rsid w:val="00A37371"/>
  </w:style>
  <w:style w:type="paragraph" w:customStyle="1" w:styleId="BCE48283C7004C918A89EBC17DAAA06D">
    <w:name w:val="BCE48283C7004C918A89EBC17DAAA06D"/>
    <w:rsid w:val="00A37371"/>
  </w:style>
  <w:style w:type="paragraph" w:customStyle="1" w:styleId="83E97B822D54431592ED6C53E08E66ED">
    <w:name w:val="83E97B822D54431592ED6C53E08E66ED"/>
    <w:rsid w:val="00A37371"/>
  </w:style>
  <w:style w:type="paragraph" w:customStyle="1" w:styleId="79FBD195DB7948AD93C8FB926F0B21CF">
    <w:name w:val="79FBD195DB7948AD93C8FB926F0B21CF"/>
    <w:rsid w:val="00A37371"/>
  </w:style>
  <w:style w:type="paragraph" w:customStyle="1" w:styleId="C6EEBA3355B6445E935A63F58D1204D5">
    <w:name w:val="C6EEBA3355B6445E935A63F58D1204D5"/>
    <w:rsid w:val="00A37371"/>
  </w:style>
  <w:style w:type="paragraph" w:customStyle="1" w:styleId="D8DB63BE70664AA499A1038C591156DE">
    <w:name w:val="D8DB63BE70664AA499A1038C591156DE"/>
    <w:rsid w:val="00A37371"/>
  </w:style>
  <w:style w:type="paragraph" w:customStyle="1" w:styleId="9140C0A2C4A442BEA68CB54023A76370">
    <w:name w:val="9140C0A2C4A442BEA68CB54023A76370"/>
    <w:rsid w:val="00A37371"/>
  </w:style>
  <w:style w:type="paragraph" w:customStyle="1" w:styleId="27EB616ADBCD42BA834927BAA1B04DEB">
    <w:name w:val="27EB616ADBCD42BA834927BAA1B04DEB"/>
    <w:rsid w:val="00A37371"/>
  </w:style>
  <w:style w:type="paragraph" w:customStyle="1" w:styleId="9309C9A8C7FE443F92302D758CE27FC0">
    <w:name w:val="9309C9A8C7FE443F92302D758CE27FC0"/>
    <w:rsid w:val="00A37371"/>
  </w:style>
  <w:style w:type="paragraph" w:customStyle="1" w:styleId="E4A33108AC1A451E9CE68EDBF07096DF">
    <w:name w:val="E4A33108AC1A451E9CE68EDBF07096DF"/>
    <w:rsid w:val="00A37371"/>
  </w:style>
  <w:style w:type="paragraph" w:customStyle="1" w:styleId="074E740837574913A31B6EC019404036">
    <w:name w:val="074E740837574913A31B6EC019404036"/>
    <w:rsid w:val="00A37371"/>
  </w:style>
  <w:style w:type="paragraph" w:customStyle="1" w:styleId="1586B4B1CCFB450CA1D780551379B74B">
    <w:name w:val="1586B4B1CCFB450CA1D780551379B74B"/>
    <w:rsid w:val="00A37371"/>
  </w:style>
  <w:style w:type="paragraph" w:customStyle="1" w:styleId="81EA1DDBCFAD49EAA17ACA5966007338">
    <w:name w:val="81EA1DDBCFAD49EAA17ACA5966007338"/>
    <w:rsid w:val="00A37371"/>
  </w:style>
  <w:style w:type="paragraph" w:customStyle="1" w:styleId="0D502F32E9CE4611A4746EA5FC0A954C">
    <w:name w:val="0D502F32E9CE4611A4746EA5FC0A954C"/>
    <w:rsid w:val="00A37371"/>
  </w:style>
  <w:style w:type="paragraph" w:customStyle="1" w:styleId="D2D8C20609974A91A9A724B61E0E9EE7">
    <w:name w:val="D2D8C20609974A91A9A724B61E0E9EE7"/>
    <w:rsid w:val="00A37371"/>
  </w:style>
  <w:style w:type="paragraph" w:customStyle="1" w:styleId="F1D366266DD64F169F67367A9FE5CD4F">
    <w:name w:val="F1D366266DD64F169F67367A9FE5CD4F"/>
    <w:rsid w:val="00A37371"/>
  </w:style>
  <w:style w:type="paragraph" w:customStyle="1" w:styleId="AD99B338D255416E8816DAB2C9CE10F5">
    <w:name w:val="AD99B338D255416E8816DAB2C9CE10F5"/>
    <w:rsid w:val="00A37371"/>
  </w:style>
  <w:style w:type="paragraph" w:customStyle="1" w:styleId="0460B8A93007488C8CBB443C5BF8C96B">
    <w:name w:val="0460B8A93007488C8CBB443C5BF8C96B"/>
    <w:rsid w:val="00A37371"/>
  </w:style>
  <w:style w:type="paragraph" w:customStyle="1" w:styleId="92A20FCBD49746A38CEF2F8FC40A2E98">
    <w:name w:val="92A20FCBD49746A38CEF2F8FC40A2E98"/>
    <w:rsid w:val="00A37371"/>
  </w:style>
  <w:style w:type="paragraph" w:customStyle="1" w:styleId="D69B27F143564164A2BF1216FAA4A0C4">
    <w:name w:val="D69B27F143564164A2BF1216FAA4A0C4"/>
    <w:rsid w:val="00A37371"/>
  </w:style>
  <w:style w:type="paragraph" w:customStyle="1" w:styleId="74E92F5C28E24299A03A3A4AA8FD18DD">
    <w:name w:val="74E92F5C28E24299A03A3A4AA8FD18DD"/>
    <w:rsid w:val="00A37371"/>
  </w:style>
  <w:style w:type="paragraph" w:customStyle="1" w:styleId="E6BF1321C47E4C728F61BB01A674DE4B">
    <w:name w:val="E6BF1321C47E4C728F61BB01A674DE4B"/>
    <w:rsid w:val="00A37371"/>
  </w:style>
  <w:style w:type="paragraph" w:customStyle="1" w:styleId="FAAC0D25D810414EACBB942D0FF6F80D">
    <w:name w:val="FAAC0D25D810414EACBB942D0FF6F80D"/>
    <w:rsid w:val="00A37371"/>
  </w:style>
  <w:style w:type="paragraph" w:customStyle="1" w:styleId="76E21229C2894C049CAEFDE6C3DC4650">
    <w:name w:val="76E21229C2894C049CAEFDE6C3DC4650"/>
    <w:rsid w:val="00A37371"/>
  </w:style>
  <w:style w:type="paragraph" w:customStyle="1" w:styleId="E4396470E44A4B70AA385AEAD1D099F0">
    <w:name w:val="E4396470E44A4B70AA385AEAD1D099F0"/>
    <w:rsid w:val="00A37371"/>
  </w:style>
  <w:style w:type="paragraph" w:customStyle="1" w:styleId="9E86A79EA6794F39ACC76FC657F0C55C">
    <w:name w:val="9E86A79EA6794F39ACC76FC657F0C55C"/>
    <w:rsid w:val="00A37371"/>
  </w:style>
  <w:style w:type="paragraph" w:customStyle="1" w:styleId="6957342CCE924C7F8E77708569095AFD">
    <w:name w:val="6957342CCE924C7F8E77708569095AFD"/>
    <w:rsid w:val="00A37371"/>
  </w:style>
  <w:style w:type="paragraph" w:customStyle="1" w:styleId="1ED6DD8717FD4E6FA6ACBB273D1200F1">
    <w:name w:val="1ED6DD8717FD4E6FA6ACBB273D1200F1"/>
    <w:rsid w:val="00A37371"/>
  </w:style>
  <w:style w:type="paragraph" w:customStyle="1" w:styleId="A6A402D897124B7BA7F97A44FF5CF830">
    <w:name w:val="A6A402D897124B7BA7F97A44FF5CF830"/>
    <w:rsid w:val="00A37371"/>
  </w:style>
  <w:style w:type="paragraph" w:customStyle="1" w:styleId="9969D0FA09054637936C252E47FCD22C">
    <w:name w:val="9969D0FA09054637936C252E47FCD22C"/>
    <w:rsid w:val="00A37371"/>
  </w:style>
  <w:style w:type="paragraph" w:customStyle="1" w:styleId="2F41C5D033A34DF9818D114C660E6EE5">
    <w:name w:val="2F41C5D033A34DF9818D114C660E6EE5"/>
    <w:rsid w:val="00A37371"/>
  </w:style>
  <w:style w:type="paragraph" w:customStyle="1" w:styleId="7EF6E5CABB2E4EA0B13BF56F12465470">
    <w:name w:val="7EF6E5CABB2E4EA0B13BF56F12465470"/>
    <w:rsid w:val="00A37371"/>
  </w:style>
  <w:style w:type="paragraph" w:customStyle="1" w:styleId="7B1775273314497A9698F46FF9845D73">
    <w:name w:val="7B1775273314497A9698F46FF9845D73"/>
    <w:rsid w:val="00A37371"/>
  </w:style>
  <w:style w:type="paragraph" w:customStyle="1" w:styleId="40A1C1C135784A2689E34329F627380C">
    <w:name w:val="40A1C1C135784A2689E34329F627380C"/>
    <w:rsid w:val="00A37371"/>
  </w:style>
  <w:style w:type="paragraph" w:customStyle="1" w:styleId="010D73D3937B46AAAC009F42FFD2F30D">
    <w:name w:val="010D73D3937B46AAAC009F42FFD2F30D"/>
    <w:rsid w:val="00A37371"/>
  </w:style>
  <w:style w:type="paragraph" w:customStyle="1" w:styleId="5945573C301E4962BD842934362DBAD5">
    <w:name w:val="5945573C301E4962BD842934362DBAD5"/>
    <w:rsid w:val="00A37371"/>
  </w:style>
  <w:style w:type="paragraph" w:customStyle="1" w:styleId="667DAD20AFD54E2BB9713B1E3A68EC13">
    <w:name w:val="667DAD20AFD54E2BB9713B1E3A68EC13"/>
    <w:rsid w:val="00A37371"/>
  </w:style>
  <w:style w:type="paragraph" w:customStyle="1" w:styleId="3EF1197B3438493E97694E75290FAB0E">
    <w:name w:val="3EF1197B3438493E97694E75290FAB0E"/>
    <w:rsid w:val="00A37371"/>
  </w:style>
  <w:style w:type="paragraph" w:customStyle="1" w:styleId="AAA443CE0F7C434BAC64FE4252914060">
    <w:name w:val="AAA443CE0F7C434BAC64FE4252914060"/>
    <w:rsid w:val="00A37371"/>
  </w:style>
  <w:style w:type="paragraph" w:customStyle="1" w:styleId="5FC670BD67B446729DBB6CFF73F92E26">
    <w:name w:val="5FC670BD67B446729DBB6CFF73F92E26"/>
    <w:rsid w:val="00A37371"/>
  </w:style>
  <w:style w:type="paragraph" w:customStyle="1" w:styleId="19F066C31D3C4EC88E8ACF7FC8AA17BA">
    <w:name w:val="19F066C31D3C4EC88E8ACF7FC8AA17BA"/>
    <w:rsid w:val="00A37371"/>
  </w:style>
  <w:style w:type="paragraph" w:customStyle="1" w:styleId="6D295500B521435C84B42A33C90297C4">
    <w:name w:val="6D295500B521435C84B42A33C90297C4"/>
    <w:rsid w:val="00A37371"/>
  </w:style>
  <w:style w:type="paragraph" w:customStyle="1" w:styleId="F77BA769CDAB427E9EE8B8D56FDE190A">
    <w:name w:val="F77BA769CDAB427E9EE8B8D56FDE190A"/>
    <w:rsid w:val="00A37371"/>
  </w:style>
  <w:style w:type="paragraph" w:customStyle="1" w:styleId="4C6B0C5B5164489792F6F937B5681046">
    <w:name w:val="4C6B0C5B5164489792F6F937B5681046"/>
    <w:rsid w:val="00514568"/>
  </w:style>
  <w:style w:type="paragraph" w:customStyle="1" w:styleId="F8BF7430B3754634A68B459F4FF871A1">
    <w:name w:val="F8BF7430B3754634A68B459F4FF871A1"/>
    <w:rsid w:val="00514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1400 Warren St Mankato MN 56001 </CompanyAddress>
  <CompanyPhone>(507)213-9335</CompanyPhone>
  <CompanyFax>ahmed.hussein-1@mnsu.edu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6E6A6-E2E8-4B04-A12A-AF1BDBD9BB27}"/>
</file>

<file path=customXml/itemProps3.xml><?xml version="1.0" encoding="utf-8"?>
<ds:datastoreItem xmlns:ds="http://schemas.openxmlformats.org/officeDocument/2006/customXml" ds:itemID="{EC7129CF-763C-4B21-B470-6D41509AA602}"/>
</file>

<file path=customXml/itemProps4.xml><?xml version="1.0" encoding="utf-8"?>
<ds:datastoreItem xmlns:ds="http://schemas.openxmlformats.org/officeDocument/2006/customXml" ds:itemID="{873485A4-9689-4BC1-B3CD-988E96A1A5FE}"/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>Ahmed M. Hussein</dc:description>
  <cp:lastModifiedBy>ahmed Hussein</cp:lastModifiedBy>
  <cp:revision>12</cp:revision>
  <dcterms:created xsi:type="dcterms:W3CDTF">2018-01-23T18:34:00Z</dcterms:created>
  <dcterms:modified xsi:type="dcterms:W3CDTF">2018-01-30T15:18:00Z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